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F9" w:rsidRDefault="00E414F9">
      <w:pPr>
        <w:spacing w:after="0" w:line="240" w:lineRule="auto"/>
      </w:pPr>
    </w:p>
    <w:p w:rsidR="00E414F9" w:rsidRDefault="00E414F9">
      <w:pPr>
        <w:spacing w:after="0" w:line="240" w:lineRule="auto"/>
      </w:pPr>
    </w:p>
    <w:p w:rsidR="00E414F9" w:rsidRDefault="00E414F9">
      <w:pPr>
        <w:spacing w:after="0" w:line="240" w:lineRule="auto"/>
      </w:pPr>
    </w:p>
    <w:p w:rsidR="00E414F9" w:rsidRDefault="00D3359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E414F9" w:rsidRDefault="00E414F9">
      <w:pPr>
        <w:spacing w:after="0" w:line="240" w:lineRule="auto"/>
        <w:jc w:val="center"/>
        <w:rPr>
          <w:b/>
          <w:sz w:val="32"/>
          <w:szCs w:val="32"/>
        </w:rPr>
      </w:pPr>
    </w:p>
    <w:p w:rsidR="00E414F9" w:rsidRDefault="00E414F9">
      <w:pPr>
        <w:spacing w:after="0" w:line="240" w:lineRule="auto"/>
      </w:pPr>
    </w:p>
    <w:p w:rsidR="00E414F9" w:rsidRDefault="00AE4FFC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E414F9" w:rsidRDefault="00AE4FFC">
      <w:pPr>
        <w:spacing w:after="0" w:line="240" w:lineRule="auto"/>
        <w:jc w:val="center"/>
      </w:pPr>
      <w:r>
        <w:rPr>
          <w:b/>
          <w:sz w:val="28"/>
          <w:szCs w:val="28"/>
        </w:rPr>
        <w:t>Data: 26</w:t>
      </w:r>
      <w:r w:rsidR="00D33595">
        <w:rPr>
          <w:b/>
          <w:sz w:val="28"/>
          <w:szCs w:val="28"/>
        </w:rPr>
        <w:t>.10.2016</w:t>
      </w:r>
    </w:p>
    <w:p w:rsidR="00E414F9" w:rsidRDefault="00E414F9">
      <w:pPr>
        <w:spacing w:after="0" w:line="240" w:lineRule="auto"/>
        <w:jc w:val="center"/>
        <w:rPr>
          <w:b/>
          <w:sz w:val="32"/>
          <w:szCs w:val="32"/>
        </w:rPr>
      </w:pPr>
    </w:p>
    <w:p w:rsidR="00E414F9" w:rsidRDefault="00E414F9">
      <w:pPr>
        <w:spacing w:after="0" w:line="240" w:lineRule="auto"/>
        <w:jc w:val="center"/>
        <w:rPr>
          <w:b/>
          <w:sz w:val="32"/>
          <w:szCs w:val="32"/>
        </w:rPr>
      </w:pPr>
    </w:p>
    <w:p w:rsidR="00E414F9" w:rsidRDefault="00E414F9">
      <w:pPr>
        <w:spacing w:after="0" w:line="240" w:lineRule="auto"/>
        <w:rPr>
          <w:b/>
          <w:sz w:val="32"/>
          <w:szCs w:val="32"/>
        </w:rPr>
      </w:pPr>
    </w:p>
    <w:p w:rsidR="00E414F9" w:rsidRDefault="00D3359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E414F9" w:rsidRDefault="00D3359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E414F9" w:rsidRDefault="00D3359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E414F9" w:rsidRDefault="00D3359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4FFC" w:rsidRDefault="00AE4FFC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4FFC" w:rsidRDefault="00AE4FFC">
      <w:pPr>
        <w:rPr>
          <w:b/>
          <w:sz w:val="32"/>
          <w:szCs w:val="32"/>
        </w:rPr>
      </w:pPr>
    </w:p>
    <w:p w:rsidR="00E414F9" w:rsidRDefault="00D33595">
      <w:r>
        <w:rPr>
          <w:b/>
          <w:sz w:val="32"/>
          <w:szCs w:val="32"/>
        </w:rPr>
        <w:t xml:space="preserve">Sporządzający raport:  </w:t>
      </w:r>
      <w:r w:rsidR="00AE4FFC">
        <w:rPr>
          <w:b/>
          <w:sz w:val="32"/>
          <w:szCs w:val="32"/>
        </w:rPr>
        <w:t>Mikołaj Balcerek</w:t>
      </w:r>
    </w:p>
    <w:p w:rsidR="00E414F9" w:rsidRDefault="00E414F9">
      <w:pPr>
        <w:rPr>
          <w:b/>
          <w:sz w:val="32"/>
          <w:szCs w:val="32"/>
        </w:rPr>
      </w:pPr>
    </w:p>
    <w:p w:rsidR="00E414F9" w:rsidRDefault="00D33595">
      <w:pPr>
        <w:rPr>
          <w:b/>
          <w:sz w:val="32"/>
          <w:szCs w:val="32"/>
        </w:rPr>
      </w:pPr>
      <w:r>
        <w:br w:type="page"/>
      </w:r>
    </w:p>
    <w:p w:rsidR="00E414F9" w:rsidRDefault="00E414F9">
      <w:pPr>
        <w:rPr>
          <w:b/>
          <w:sz w:val="32"/>
          <w:szCs w:val="32"/>
        </w:rPr>
      </w:pPr>
    </w:p>
    <w:p w:rsidR="00E414F9" w:rsidRDefault="00D33595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 xml:space="preserve">Prace wykonane w ciągu ostatniego tygodnia (z wyróżnieniem </w:t>
      </w:r>
      <w:r>
        <w:rPr>
          <w:b/>
          <w:sz w:val="32"/>
          <w:szCs w:val="32"/>
        </w:rPr>
        <w:t>prac zakończonych)</w:t>
      </w:r>
    </w:p>
    <w:p w:rsidR="00E414F9" w:rsidRPr="00AE4FFC" w:rsidRDefault="00AE4FFC" w:rsidP="00AE4FFC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Lista umiejętności Sapera (na repozytorium)</w:t>
      </w:r>
      <w:r w:rsidR="00FB716E">
        <w:rPr>
          <w:b/>
          <w:sz w:val="32"/>
          <w:szCs w:val="32"/>
        </w:rPr>
        <w:t xml:space="preserve"> (zakończone)</w:t>
      </w:r>
    </w:p>
    <w:p w:rsidR="00AE4FFC" w:rsidRPr="00AE4FFC" w:rsidRDefault="00AE4FFC" w:rsidP="00AE4FFC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Teoretyczna mapa środowiska Sapera</w:t>
      </w:r>
      <w:r w:rsidR="00FB716E">
        <w:rPr>
          <w:b/>
          <w:sz w:val="32"/>
          <w:szCs w:val="32"/>
        </w:rPr>
        <w:t xml:space="preserve"> (zakończona)</w:t>
      </w:r>
    </w:p>
    <w:p w:rsidR="00AE4FFC" w:rsidRPr="00AE4FFC" w:rsidRDefault="00AE4FFC" w:rsidP="00AE4FFC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Początkowy model logiczny działania Sapera (poruszanie się, obracanie, detonowanie, rozpoznawanie poziomu zagrożenia)</w:t>
      </w:r>
      <w:r w:rsidR="00FB716E">
        <w:rPr>
          <w:b/>
          <w:sz w:val="32"/>
          <w:szCs w:val="32"/>
        </w:rPr>
        <w:t xml:space="preserve"> (niezakończona)</w:t>
      </w:r>
    </w:p>
    <w:p w:rsidR="00E414F9" w:rsidRDefault="00D33595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AE4FFC" w:rsidRPr="00AE4FFC" w:rsidRDefault="00AE4FFC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Dokończenie i uzupełnienie modelu logicznego o nowe funkcjonalności</w:t>
      </w:r>
      <w:r w:rsidR="00FB716E">
        <w:rPr>
          <w:b/>
          <w:sz w:val="32"/>
          <w:szCs w:val="32"/>
        </w:rPr>
        <w:t xml:space="preserve"> (9.11) (Mikołaj, Grzegorz, Paweł, Arek)</w:t>
      </w:r>
    </w:p>
    <w:p w:rsidR="00AE4FFC" w:rsidRPr="00AE4FFC" w:rsidRDefault="00FB716E" w:rsidP="00301266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Wybranie odpowiednich serwomechanizmów (9.11) (wszyscy)</w:t>
      </w:r>
    </w:p>
    <w:p w:rsidR="00AE4FFC" w:rsidRPr="00AE4FFC" w:rsidRDefault="00AE4FFC" w:rsidP="00301266">
      <w:pPr>
        <w:pStyle w:val="ListParagraph"/>
        <w:numPr>
          <w:ilvl w:val="0"/>
          <w:numId w:val="2"/>
        </w:numPr>
      </w:pPr>
      <w:r>
        <w:rPr>
          <w:b/>
          <w:sz w:val="32"/>
          <w:szCs w:val="32"/>
        </w:rPr>
        <w:t>Zaznajomienie się z technologią serwomechanizmów</w:t>
      </w:r>
      <w:r w:rsidR="00FB716E">
        <w:rPr>
          <w:b/>
          <w:sz w:val="32"/>
          <w:szCs w:val="32"/>
        </w:rPr>
        <w:t xml:space="preserve"> (9.11) (Piotr)</w:t>
      </w:r>
      <w:bookmarkStart w:id="0" w:name="_GoBack"/>
      <w:bookmarkEnd w:id="0"/>
    </w:p>
    <w:p w:rsidR="00E414F9" w:rsidRDefault="00AE4FFC" w:rsidP="00AE4FFC">
      <w:pPr>
        <w:pStyle w:val="ListParagraph"/>
        <w:ind w:left="1440"/>
      </w:pPr>
      <w:r w:rsidRPr="00AE4FFC">
        <w:rPr>
          <w:b/>
          <w:sz w:val="32"/>
          <w:szCs w:val="32"/>
        </w:rPr>
        <w:br/>
      </w:r>
    </w:p>
    <w:p w:rsidR="00E414F9" w:rsidRDefault="00E414F9">
      <w:pPr>
        <w:pStyle w:val="ListParagraph"/>
        <w:rPr>
          <w:b/>
          <w:sz w:val="32"/>
          <w:szCs w:val="32"/>
        </w:rPr>
      </w:pPr>
    </w:p>
    <w:p w:rsidR="00E414F9" w:rsidRDefault="00E414F9">
      <w:pPr>
        <w:pStyle w:val="ListParagraph"/>
        <w:rPr>
          <w:b/>
          <w:sz w:val="32"/>
          <w:szCs w:val="32"/>
        </w:rPr>
      </w:pPr>
    </w:p>
    <w:p w:rsidR="00E414F9" w:rsidRDefault="00D3359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E414F9" w:rsidRDefault="00D335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7" w:history="1">
        <w:r w:rsidR="00AE4FFC" w:rsidRPr="00087401"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AE4FFC" w:rsidRDefault="00AE4FFC">
      <w:pPr>
        <w:pStyle w:val="ListParagraph"/>
        <w:rPr>
          <w:b/>
          <w:sz w:val="32"/>
          <w:szCs w:val="32"/>
        </w:rPr>
      </w:pPr>
      <w:hyperlink r:id="rId8" w:history="1">
        <w:r w:rsidRPr="00087401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>
        <w:rPr>
          <w:b/>
          <w:sz w:val="32"/>
          <w:szCs w:val="32"/>
        </w:rPr>
        <w:t xml:space="preserve"> - lista umiejętności Sapera</w:t>
      </w:r>
    </w:p>
    <w:p w:rsidR="00AE4FFC" w:rsidRDefault="00AE4FFC">
      <w:pPr>
        <w:pStyle w:val="ListParagraph"/>
        <w:rPr>
          <w:b/>
          <w:sz w:val="32"/>
          <w:szCs w:val="32"/>
        </w:rPr>
      </w:pPr>
    </w:p>
    <w:p w:rsidR="00E414F9" w:rsidRDefault="00E414F9">
      <w:pPr>
        <w:jc w:val="center"/>
      </w:pPr>
    </w:p>
    <w:sectPr w:rsidR="00E414F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33595">
      <w:pPr>
        <w:spacing w:after="0" w:line="240" w:lineRule="auto"/>
      </w:pPr>
      <w:r>
        <w:separator/>
      </w:r>
    </w:p>
  </w:endnote>
  <w:endnote w:type="continuationSeparator" w:id="0">
    <w:p w:rsidR="00000000" w:rsidRDefault="00D3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FFC" w:rsidRPr="00AE4FFC" w:rsidRDefault="00AE4FFC" w:rsidP="00AE4FFC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Raport przyrostowy nr: 3</w:t>
    </w:r>
  </w:p>
  <w:p w:rsidR="00E414F9" w:rsidRDefault="00D33595">
    <w:pPr>
      <w:spacing w:after="0" w:line="240" w:lineRule="auto"/>
      <w:jc w:val="center"/>
    </w:pPr>
    <w:r>
      <w:rPr>
        <w:b/>
        <w:sz w:val="28"/>
        <w:szCs w:val="28"/>
      </w:rPr>
      <w:t>Data: 18</w:t>
    </w:r>
    <w:r>
      <w:rPr>
        <w:b/>
        <w:sz w:val="28"/>
        <w:szCs w:val="28"/>
      </w:rPr>
      <w:t>.10.2016</w:t>
    </w:r>
  </w:p>
  <w:p w:rsidR="00E414F9" w:rsidRDefault="00E414F9">
    <w:pPr>
      <w:pStyle w:val="Footer"/>
    </w:pPr>
  </w:p>
  <w:p w:rsidR="00E414F9" w:rsidRDefault="00E414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33595">
      <w:pPr>
        <w:spacing w:after="0" w:line="240" w:lineRule="auto"/>
      </w:pPr>
      <w:r>
        <w:separator/>
      </w:r>
    </w:p>
  </w:footnote>
  <w:footnote w:type="continuationSeparator" w:id="0">
    <w:p w:rsidR="00000000" w:rsidRDefault="00D3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F9" w:rsidRDefault="00D33595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Prz</w:t>
    </w:r>
    <w:r>
      <w:rPr>
        <w:b/>
        <w:sz w:val="28"/>
        <w:szCs w:val="28"/>
      </w:rPr>
      <w:t>edmiot: Komunikacja Człowiek-Komputer - Ćwiczenia</w:t>
    </w:r>
  </w:p>
  <w:p w:rsidR="00E414F9" w:rsidRDefault="00D33595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Grupa: środa, 10:00 – 11:30</w:t>
    </w:r>
  </w:p>
  <w:p w:rsidR="00E414F9" w:rsidRDefault="00E414F9">
    <w:pPr>
      <w:pStyle w:val="Header"/>
    </w:pPr>
  </w:p>
  <w:p w:rsidR="00E414F9" w:rsidRDefault="00E414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5D6CDE"/>
    <w:multiLevelType w:val="multilevel"/>
    <w:tmpl w:val="ABDE1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9"/>
    <w:rsid w:val="007B0BE5"/>
    <w:rsid w:val="007D55A6"/>
    <w:rsid w:val="00AE4FFC"/>
    <w:rsid w:val="00D33595"/>
    <w:rsid w:val="00E414F9"/>
    <w:rsid w:val="00F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A915F5-93A1-4B1C-94F1-A7220932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C5C13"/>
  </w:style>
  <w:style w:type="character" w:customStyle="1" w:styleId="FooterChar">
    <w:name w:val="Footer Char"/>
    <w:basedOn w:val="DefaultParagraphFont"/>
    <w:link w:val="Footer"/>
    <w:uiPriority w:val="99"/>
    <w:qFormat/>
    <w:rsid w:val="006C5C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zegorz2047/KCK-saper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zegorz2047/KCK-sap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A42A3FC0.dotm</Template>
  <TotalTime>6</TotalTime>
  <Pages>2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dc:description/>
  <cp:lastModifiedBy>Mikołaj Balcerek</cp:lastModifiedBy>
  <cp:revision>8</cp:revision>
  <dcterms:created xsi:type="dcterms:W3CDTF">2016-10-26T09:29:00Z</dcterms:created>
  <dcterms:modified xsi:type="dcterms:W3CDTF">2016-10-26T09:34:00Z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