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  <w:r w:rsidRPr="000362C1">
        <w:rPr>
          <w:b/>
          <w:sz w:val="32"/>
          <w:szCs w:val="32"/>
        </w:rPr>
        <w:t xml:space="preserve">Nazwa projektu: SAPER 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</w:pPr>
    </w:p>
    <w:p w:rsid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 w:rsidRPr="000362C1">
        <w:rPr>
          <w:b/>
          <w:sz w:val="28"/>
          <w:szCs w:val="28"/>
        </w:rPr>
        <w:t xml:space="preserve">Raport przyrostowy nr: </w:t>
      </w:r>
      <w:r w:rsidR="00937C19">
        <w:rPr>
          <w:b/>
          <w:sz w:val="28"/>
          <w:szCs w:val="28"/>
        </w:rPr>
        <w:t>1</w:t>
      </w:r>
    </w:p>
    <w:p w:rsidR="000362C1" w:rsidRPr="000362C1" w:rsidRDefault="000362C1" w:rsidP="000362C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 w:rsidR="00937C19">
        <w:rPr>
          <w:b/>
          <w:sz w:val="28"/>
          <w:szCs w:val="28"/>
        </w:rPr>
        <w:t>12.10.2016</w:t>
      </w: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jc w:val="center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</w:p>
    <w:p w:rsidR="000362C1" w:rsidRDefault="000362C1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</w:t>
      </w:r>
      <w:r w:rsidR="00937C19">
        <w:rPr>
          <w:b/>
          <w:sz w:val="32"/>
          <w:szCs w:val="32"/>
        </w:rPr>
        <w:t xml:space="preserve"> 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Grzegorz Boiński</w:t>
      </w:r>
    </w:p>
    <w:p w:rsidR="000362C1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937C19" w:rsidRDefault="00937C19" w:rsidP="000362C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0362C1" w:rsidRDefault="00937C19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Dołączyli później: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</w:p>
    <w:p w:rsidR="00F92F5F" w:rsidRDefault="00F92F5F" w:rsidP="00937C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Arkadiusz Adam Powęska</w:t>
      </w:r>
    </w:p>
    <w:p w:rsidR="000362C1" w:rsidRDefault="000362C1" w:rsidP="000362C1">
      <w:pPr>
        <w:rPr>
          <w:b/>
          <w:sz w:val="32"/>
          <w:szCs w:val="32"/>
        </w:rPr>
      </w:pPr>
    </w:p>
    <w:p w:rsidR="000362C1" w:rsidRDefault="000362C1" w:rsidP="000362C1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Sporządzający raport:</w:t>
      </w:r>
      <w:r w:rsidR="007458BF">
        <w:rPr>
          <w:b/>
          <w:sz w:val="32"/>
          <w:szCs w:val="32"/>
        </w:rPr>
        <w:t xml:space="preserve"> </w:t>
      </w:r>
      <w:r w:rsidR="006C5C13">
        <w:rPr>
          <w:b/>
          <w:sz w:val="32"/>
          <w:szCs w:val="32"/>
        </w:rPr>
        <w:t xml:space="preserve"> </w:t>
      </w:r>
      <w:r w:rsidR="00937C19">
        <w:rPr>
          <w:b/>
          <w:sz w:val="32"/>
          <w:szCs w:val="32"/>
        </w:rPr>
        <w:t>Grzegorz Boiński</w:t>
      </w:r>
    </w:p>
    <w:p w:rsidR="000362C1" w:rsidRDefault="000362C1" w:rsidP="000362C1">
      <w:pPr>
        <w:rPr>
          <w:b/>
          <w:sz w:val="32"/>
          <w:szCs w:val="32"/>
        </w:rPr>
      </w:pPr>
    </w:p>
    <w:p w:rsidR="00F92F5F" w:rsidRDefault="007F5169" w:rsidP="000362C1">
      <w:pPr>
        <w:rPr>
          <w:b/>
          <w:sz w:val="32"/>
          <w:szCs w:val="32"/>
        </w:rPr>
        <w:sectPr w:rsidR="00F92F5F" w:rsidSect="00F92F5F">
          <w:headerReference w:type="even" r:id="rId7"/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7F5169" w:rsidRDefault="007F5169" w:rsidP="000362C1">
      <w:pPr>
        <w:rPr>
          <w:b/>
          <w:sz w:val="32"/>
          <w:szCs w:val="32"/>
        </w:rPr>
      </w:pPr>
    </w:p>
    <w:p w:rsidR="007F5169" w:rsidRDefault="007F5169" w:rsidP="000362C1">
      <w:pPr>
        <w:rPr>
          <w:b/>
          <w:sz w:val="32"/>
          <w:szCs w:val="32"/>
        </w:rPr>
      </w:pPr>
    </w:p>
    <w:p w:rsidR="000362C1" w:rsidRDefault="000362C1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Prace wykonane w ciągu ostatniego tygodnia</w:t>
      </w:r>
      <w:r w:rsidR="006C5C13" w:rsidRPr="006C5C13">
        <w:rPr>
          <w:b/>
          <w:sz w:val="32"/>
          <w:szCs w:val="32"/>
        </w:rPr>
        <w:t xml:space="preserve"> (z wyróżni</w:t>
      </w:r>
      <w:r w:rsidRPr="006C5C13">
        <w:rPr>
          <w:b/>
          <w:sz w:val="32"/>
          <w:szCs w:val="32"/>
        </w:rPr>
        <w:t xml:space="preserve">eniem prac </w:t>
      </w:r>
      <w:r w:rsidR="006C5C13" w:rsidRPr="006C5C13">
        <w:rPr>
          <w:b/>
          <w:sz w:val="32"/>
          <w:szCs w:val="32"/>
        </w:rPr>
        <w:t>zakończonych)</w:t>
      </w:r>
    </w:p>
    <w:p w:rsidR="007F5169" w:rsidRPr="006C5C13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Wstępny plan projektu z wyszczególnieniem używanych narzędzi programistycznych</w:t>
      </w:r>
    </w:p>
    <w:p w:rsidR="006C5C13" w:rsidRDefault="006C5C13" w:rsidP="000362C1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C5C1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race zaplanowane w najbliższym czasie (z określeniem terminu zakończenia)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Instalacja silnika Unity, ponieważ pozwala na łatwą wizualizację oraz łatwe połączenie z wybranym językiem programowania(C#)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GITa</w:t>
      </w:r>
      <w:proofErr w:type="spellEnd"/>
      <w:r>
        <w:rPr>
          <w:b/>
          <w:sz w:val="32"/>
          <w:szCs w:val="32"/>
        </w:rPr>
        <w:t xml:space="preserve"> w celu dokumentowania zmian wykonanych w projekcie – przyszły tydzień</w:t>
      </w:r>
    </w:p>
    <w:p w:rsidR="007F5169" w:rsidRDefault="007F5169" w:rsidP="007F516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Rozpoczęcie pracy nad szkicem mapy – dwa tygodnie później </w:t>
      </w:r>
    </w:p>
    <w:p w:rsidR="007F5169" w:rsidRPr="007F5169" w:rsidRDefault="007F5169" w:rsidP="007F5169">
      <w:pPr>
        <w:rPr>
          <w:b/>
          <w:sz w:val="32"/>
          <w:szCs w:val="32"/>
        </w:rPr>
      </w:pPr>
    </w:p>
    <w:p w:rsidR="006C5C13" w:rsidRDefault="006C5C13" w:rsidP="006C5C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0E20E4" w:rsidRDefault="007F5169" w:rsidP="007F5169">
      <w:pPr>
        <w:pStyle w:val="ListParagraph"/>
        <w:rPr>
          <w:b/>
          <w:sz w:val="32"/>
          <w:szCs w:val="32"/>
        </w:rPr>
        <w:sectPr w:rsidR="000E20E4" w:rsidSect="00AA2D50">
          <w:footerReference w:type="even" r:id="rId10"/>
          <w:footerReference w:type="default" r:id="rId11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sz w:val="32"/>
          <w:szCs w:val="32"/>
        </w:rPr>
        <w:t xml:space="preserve">Link do repozytorium: </w:t>
      </w:r>
      <w:r w:rsidRPr="007F5169">
        <w:rPr>
          <w:b/>
          <w:sz w:val="32"/>
          <w:szCs w:val="32"/>
        </w:rPr>
        <w:t>https://githu</w:t>
      </w:r>
      <w:r w:rsidR="000E20E4">
        <w:rPr>
          <w:b/>
          <w:sz w:val="32"/>
          <w:szCs w:val="32"/>
        </w:rPr>
        <w:t>b.com/grzegorz2047/KCK-saper.gi</w:t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2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18.10.2016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Filip Małyszko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Instalacja silnika Unity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 xml:space="preserve">Konfiguracja </w:t>
      </w:r>
      <w:proofErr w:type="spellStart"/>
      <w:r>
        <w:rPr>
          <w:b/>
          <w:sz w:val="32"/>
          <w:szCs w:val="32"/>
        </w:rPr>
        <w:t>Git’a</w:t>
      </w:r>
      <w:proofErr w:type="spellEnd"/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Ciąg dalszy pracy nad szkicem mapy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Stworzenie listy umiejętności sapera – za tydzień</w:t>
      </w:r>
    </w:p>
    <w:p w:rsidR="00F92F5F" w:rsidRDefault="00F92F5F" w:rsidP="00F92F5F">
      <w:pPr>
        <w:pStyle w:val="ListParagraph"/>
        <w:numPr>
          <w:ilvl w:val="0"/>
          <w:numId w:val="4"/>
        </w:numPr>
        <w:spacing w:line="256" w:lineRule="auto"/>
      </w:pPr>
      <w:r>
        <w:rPr>
          <w:b/>
          <w:sz w:val="32"/>
          <w:szCs w:val="32"/>
        </w:rPr>
        <w:t>Wstępne prace nad mapą – ustalenie wielkości, rozmieszczenie poszczególnych obiektów na mapie – za dwa tygodnie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3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Link do repozytorium: https://github.com/grzegorz2047/KCK-saper.git</w:t>
      </w:r>
    </w:p>
    <w:p w:rsidR="00F92F5F" w:rsidRDefault="00F92F5F" w:rsidP="00F92F5F">
      <w:pPr>
        <w:jc w:val="center"/>
      </w:pPr>
    </w:p>
    <w:p w:rsidR="000E20E4" w:rsidRDefault="00F92F5F">
      <w:pPr>
        <w:rPr>
          <w:b/>
          <w:sz w:val="32"/>
          <w:szCs w:val="32"/>
        </w:rPr>
        <w:sectPr w:rsidR="000E20E4" w:rsidSect="00F92F5F">
          <w:footerReference w:type="even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32"/>
          <w:szCs w:val="32"/>
        </w:rPr>
        <w:br w:type="page"/>
      </w:r>
    </w:p>
    <w:p w:rsidR="00F92F5F" w:rsidRDefault="00F92F5F">
      <w:pPr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Nazwa projektu: SAPER 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</w:pP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Raport przyrostowy nr: 3</w:t>
      </w:r>
    </w:p>
    <w:p w:rsidR="00F92F5F" w:rsidRDefault="00F92F5F" w:rsidP="00F92F5F">
      <w:pPr>
        <w:spacing w:after="0" w:line="240" w:lineRule="auto"/>
        <w:jc w:val="center"/>
      </w:pPr>
      <w:r>
        <w:rPr>
          <w:b/>
          <w:sz w:val="28"/>
          <w:szCs w:val="28"/>
        </w:rPr>
        <w:t>Data: 26.10.2016</w:t>
      </w: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jc w:val="center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Wykonawcy:  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Grzegorz </w:t>
      </w:r>
      <w:proofErr w:type="spellStart"/>
      <w:r>
        <w:rPr>
          <w:b/>
          <w:sz w:val="32"/>
          <w:szCs w:val="32"/>
        </w:rPr>
        <w:t>Boiński</w:t>
      </w:r>
      <w:proofErr w:type="spellEnd"/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Piotr Budkowski</w:t>
      </w:r>
    </w:p>
    <w:p w:rsidR="00F92F5F" w:rsidRDefault="00F92F5F" w:rsidP="00F92F5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Paweł Karczewski</w:t>
      </w:r>
    </w:p>
    <w:p w:rsidR="00F92F5F" w:rsidRDefault="00F92F5F" w:rsidP="00F92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Mikołaj Balcerek</w:t>
      </w:r>
      <w:r>
        <w:rPr>
          <w:b/>
          <w:sz w:val="32"/>
          <w:szCs w:val="32"/>
        </w:rPr>
        <w:br/>
        <w:t>Arkadiusz Adam Powęska</w:t>
      </w: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r>
        <w:rPr>
          <w:b/>
          <w:sz w:val="32"/>
          <w:szCs w:val="32"/>
        </w:rPr>
        <w:t>Sporządzający raport:  Mikołaj Balcerek</w:t>
      </w:r>
    </w:p>
    <w:p w:rsidR="00F92F5F" w:rsidRDefault="00F92F5F" w:rsidP="00F92F5F">
      <w:pPr>
        <w:rPr>
          <w:b/>
          <w:sz w:val="32"/>
          <w:szCs w:val="32"/>
        </w:rPr>
      </w:pPr>
    </w:p>
    <w:p w:rsidR="007363C1" w:rsidRDefault="007363C1" w:rsidP="00F92F5F">
      <w:pPr>
        <w:rPr>
          <w:b/>
          <w:sz w:val="32"/>
          <w:szCs w:val="32"/>
        </w:rPr>
        <w:sectPr w:rsidR="007363C1" w:rsidSect="00F92F5F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2F5F" w:rsidRDefault="00F92F5F" w:rsidP="00F92F5F">
      <w:pPr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wykonane w ciągu ostatniego tygodnia (z wyróżnieniem prac zakończonych)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Lista umiejętności Sapera (na repozytorium) (zakończone)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Teoretyczna mapa środowiska Sapera (zakończona)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Początkowy model logiczny działania Sapera (poruszanie się, obracanie, detonowanie, rozpoznawanie poziomu zagrożenia) (niezakończona)</w:t>
      </w: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</w:pPr>
      <w:r>
        <w:rPr>
          <w:b/>
          <w:sz w:val="32"/>
          <w:szCs w:val="32"/>
        </w:rPr>
        <w:t>Prace zaplanowane w najbliższym czasie (z określeniem terminu zakończenia)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Dokończenie i uzupełnienie modelu logicznego o nowe funkcjonalności (9.11) (Mikołaj, Grzegorz, Paweł, Arek)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Wybranie odpowiednich serwomechanizmów (9.11) (wszyscy)</w:t>
      </w:r>
    </w:p>
    <w:p w:rsidR="00F92F5F" w:rsidRDefault="00F92F5F" w:rsidP="00F92F5F">
      <w:pPr>
        <w:pStyle w:val="ListParagraph"/>
        <w:numPr>
          <w:ilvl w:val="0"/>
          <w:numId w:val="6"/>
        </w:numPr>
        <w:spacing w:line="256" w:lineRule="auto"/>
      </w:pPr>
      <w:r>
        <w:rPr>
          <w:b/>
          <w:sz w:val="32"/>
          <w:szCs w:val="32"/>
        </w:rPr>
        <w:t>Zaznajomienie się z technologią serwomechanizmów (9.11) (Piotr)</w:t>
      </w:r>
    </w:p>
    <w:p w:rsidR="00F92F5F" w:rsidRDefault="00F92F5F" w:rsidP="00F92F5F">
      <w:pPr>
        <w:pStyle w:val="ListParagraph"/>
        <w:ind w:left="1440"/>
      </w:pPr>
      <w:r>
        <w:rPr>
          <w:b/>
          <w:sz w:val="32"/>
          <w:szCs w:val="32"/>
        </w:rPr>
        <w:br/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rPr>
          <w:b/>
          <w:sz w:val="32"/>
          <w:szCs w:val="32"/>
        </w:rPr>
      </w:pPr>
    </w:p>
    <w:p w:rsidR="00F92F5F" w:rsidRDefault="00F92F5F" w:rsidP="00F92F5F">
      <w:pPr>
        <w:pStyle w:val="ListParagraph"/>
        <w:numPr>
          <w:ilvl w:val="0"/>
          <w:numId w:val="5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Załączniki i inne</w:t>
      </w:r>
    </w:p>
    <w:p w:rsidR="00F92F5F" w:rsidRDefault="00F92F5F" w:rsidP="00F92F5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do repozytorium: </w:t>
      </w:r>
      <w:hyperlink r:id="rId15" w:history="1">
        <w:r>
          <w:rPr>
            <w:rStyle w:val="Hyperlink"/>
            <w:b/>
            <w:sz w:val="32"/>
            <w:szCs w:val="32"/>
          </w:rPr>
          <w:t>https://github.com/grzegorz2047/KCK-saper.git</w:t>
        </w:r>
      </w:hyperlink>
    </w:p>
    <w:p w:rsidR="007363C1" w:rsidRDefault="00AA2D50" w:rsidP="00F92F5F">
      <w:pPr>
        <w:pStyle w:val="ListParagraph"/>
        <w:rPr>
          <w:b/>
          <w:sz w:val="32"/>
          <w:szCs w:val="32"/>
        </w:rPr>
        <w:sectPr w:rsidR="007363C1" w:rsidSect="00F92F5F">
          <w:footerReference w:type="even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hyperlink r:id="rId17" w:history="1">
        <w:r w:rsidR="00F92F5F">
          <w:rPr>
            <w:rStyle w:val="Hyperlink"/>
            <w:b/>
            <w:sz w:val="32"/>
            <w:szCs w:val="32"/>
          </w:rPr>
          <w:t>https://github.com/grzegorz2047/KCK-saper/blob/master/README.md</w:t>
        </w:r>
      </w:hyperlink>
      <w:r w:rsidR="00F92F5F">
        <w:rPr>
          <w:b/>
          <w:sz w:val="32"/>
          <w:szCs w:val="32"/>
        </w:rPr>
        <w:t xml:space="preserve"> - lista umiejętności Sapera</w:t>
      </w:r>
    </w:p>
    <w:p w:rsidR="007363C1" w:rsidRDefault="007363C1" w:rsidP="007363C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Wybrany serwomechanizm:</w:t>
      </w:r>
    </w:p>
    <w:p w:rsidR="00AA2D50" w:rsidRPr="00AA2D50" w:rsidRDefault="00AA2D50" w:rsidP="00AA2D50">
      <w:pPr>
        <w:pStyle w:val="ListParagraph"/>
        <w:rPr>
          <w:b/>
          <w:sz w:val="32"/>
          <w:szCs w:val="32"/>
        </w:rPr>
      </w:pPr>
      <w:hyperlink r:id="rId18" w:history="1">
        <w:r w:rsidR="007363C1" w:rsidRPr="00AA2D50">
          <w:rPr>
            <w:rStyle w:val="Hyperlink"/>
            <w:b/>
            <w:sz w:val="32"/>
            <w:szCs w:val="32"/>
          </w:rPr>
          <w:t>https://botland.com.pl/serwa-praca-ciagla-360/4802-serwo-towerpro-mg-995-praca-ciagla-360-stopni.html</w:t>
        </w:r>
      </w:hyperlink>
    </w:p>
    <w:p w:rsidR="00AA2D50" w:rsidRDefault="00AA2D50" w:rsidP="00AA2D50">
      <w:pPr>
        <w:tabs>
          <w:tab w:val="left" w:pos="5586"/>
        </w:tabs>
      </w:pPr>
      <w:r>
        <w:tab/>
      </w:r>
    </w:p>
    <w:p w:rsidR="00AA2D50" w:rsidRDefault="00AA2D50" w:rsidP="00AA2D50"/>
    <w:p w:rsidR="000E20E4" w:rsidRPr="00AA2D50" w:rsidRDefault="000E20E4" w:rsidP="00AA2D50">
      <w:pPr>
        <w:sectPr w:rsidR="000E20E4" w:rsidRPr="00AA2D50" w:rsidSect="00F92F5F">
          <w:footerReference w:type="default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0362C1" w:rsidRPr="007363C1" w:rsidRDefault="000362C1" w:rsidP="007363C1">
      <w:pPr>
        <w:rPr>
          <w:b/>
          <w:sz w:val="32"/>
          <w:szCs w:val="32"/>
        </w:rPr>
      </w:pPr>
    </w:p>
    <w:sectPr w:rsidR="000362C1" w:rsidRPr="007363C1" w:rsidSect="00F92F5F">
      <w:footerReference w:type="even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258" w:rsidRDefault="00573258" w:rsidP="006C5C13">
      <w:pPr>
        <w:spacing w:after="0" w:line="240" w:lineRule="auto"/>
      </w:pPr>
      <w:r>
        <w:separator/>
      </w:r>
    </w:p>
  </w:endnote>
  <w:endnote w:type="continuationSeparator" w:id="0">
    <w:p w:rsidR="00573258" w:rsidRDefault="00573258" w:rsidP="006C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Default="006C5C13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0E20E4">
      <w:rPr>
        <w:b/>
        <w:sz w:val="28"/>
        <w:szCs w:val="28"/>
      </w:rPr>
      <w:t>1</w:t>
    </w:r>
  </w:p>
  <w:p w:rsidR="0078104D" w:rsidRPr="000362C1" w:rsidRDefault="006C5C13" w:rsidP="0078104D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Data: </w:t>
    </w:r>
    <w:r w:rsidR="007F5169">
      <w:rPr>
        <w:b/>
        <w:sz w:val="28"/>
        <w:szCs w:val="28"/>
      </w:rPr>
      <w:t>12.10.2016</w:t>
    </w:r>
  </w:p>
  <w:p w:rsidR="006C5C13" w:rsidRDefault="006C5C13">
    <w:pPr>
      <w:pStyle w:val="Footer"/>
    </w:pPr>
  </w:p>
  <w:p w:rsidR="006C5C13" w:rsidRDefault="006C5C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AA2D50">
      <w:rPr>
        <w:b/>
        <w:sz w:val="28"/>
        <w:szCs w:val="28"/>
      </w:rPr>
      <w:t>1</w:t>
    </w:r>
  </w:p>
  <w:p w:rsidR="000E20E4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12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Default="000E20E4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 w:rsidR="00AA2D50">
      <w:rPr>
        <w:b/>
        <w:sz w:val="28"/>
        <w:szCs w:val="28"/>
      </w:rPr>
      <w:t>3</w:t>
    </w:r>
  </w:p>
  <w:p w:rsidR="000E20E4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</w:t>
    </w:r>
    <w:r w:rsidR="000E20E4">
      <w:rPr>
        <w:b/>
        <w:sz w:val="28"/>
        <w:szCs w:val="28"/>
      </w:rPr>
      <w:t>.10.2016</w:t>
    </w:r>
  </w:p>
  <w:p w:rsidR="000E20E4" w:rsidRDefault="000E20E4">
    <w:pPr>
      <w:pStyle w:val="Footer"/>
    </w:pPr>
  </w:p>
  <w:p w:rsidR="000E20E4" w:rsidRDefault="000E20E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2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18.10.2016</w:t>
    </w:r>
  </w:p>
  <w:p w:rsidR="00AA2D50" w:rsidRDefault="00AA2D5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26.10.2016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26.10.2016</w:t>
    </w:r>
  </w:p>
  <w:p w:rsidR="00AA2D50" w:rsidRDefault="00AA2D5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6C5C13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AA2D50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26.10.2016</w:t>
    </w:r>
  </w:p>
  <w:p w:rsidR="00AA2D50" w:rsidRDefault="00AA2D50">
    <w:pPr>
      <w:pStyle w:val="Footer"/>
    </w:pPr>
  </w:p>
  <w:p w:rsidR="00AA2D50" w:rsidRDefault="00AA2D50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D50" w:rsidRDefault="00AA2D50" w:rsidP="000E20E4">
    <w:pPr>
      <w:spacing w:after="0" w:line="240" w:lineRule="auto"/>
      <w:jc w:val="center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Raport przyrostowy nr: </w:t>
    </w:r>
    <w:r>
      <w:rPr>
        <w:b/>
        <w:sz w:val="28"/>
        <w:szCs w:val="28"/>
      </w:rPr>
      <w:t>3</w:t>
    </w:r>
  </w:p>
  <w:p w:rsidR="00AA2D50" w:rsidRPr="000362C1" w:rsidRDefault="00AA2D50" w:rsidP="000E20E4">
    <w:pPr>
      <w:spacing w:after="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Data: 26.10.2016</w:t>
    </w:r>
  </w:p>
  <w:p w:rsidR="00AA2D50" w:rsidRDefault="00AA2D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258" w:rsidRDefault="00573258" w:rsidP="006C5C13">
      <w:pPr>
        <w:spacing w:after="0" w:line="240" w:lineRule="auto"/>
      </w:pPr>
      <w:r>
        <w:separator/>
      </w:r>
    </w:p>
  </w:footnote>
  <w:footnote w:type="continuationSeparator" w:id="0">
    <w:p w:rsidR="00573258" w:rsidRDefault="00573258" w:rsidP="006C5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0E4" w:rsidRPr="000362C1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0E20E4" w:rsidRPr="000E20E4" w:rsidRDefault="000E20E4" w:rsidP="000E20E4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>
      <w:rPr>
        <w:b/>
        <w:sz w:val="28"/>
        <w:szCs w:val="28"/>
      </w:rPr>
      <w:t>środa, 10:00 – 11:30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>Przedmiot: Komunikacja Człowiek-Komputer</w:t>
    </w:r>
    <w:r>
      <w:rPr>
        <w:b/>
        <w:sz w:val="28"/>
        <w:szCs w:val="28"/>
      </w:rPr>
      <w:t xml:space="preserve"> - </w:t>
    </w:r>
    <w:r w:rsidRPr="000362C1">
      <w:rPr>
        <w:b/>
        <w:sz w:val="28"/>
        <w:szCs w:val="28"/>
      </w:rPr>
      <w:t>Ćwiczenia</w:t>
    </w:r>
  </w:p>
  <w:p w:rsidR="006C5C13" w:rsidRPr="000362C1" w:rsidRDefault="006C5C13" w:rsidP="006C5C13">
    <w:pPr>
      <w:spacing w:after="0" w:line="240" w:lineRule="auto"/>
      <w:rPr>
        <w:b/>
        <w:sz w:val="28"/>
        <w:szCs w:val="28"/>
      </w:rPr>
    </w:pPr>
    <w:r w:rsidRPr="000362C1">
      <w:rPr>
        <w:b/>
        <w:sz w:val="28"/>
        <w:szCs w:val="28"/>
      </w:rPr>
      <w:t xml:space="preserve">Grupa: </w:t>
    </w:r>
    <w:r w:rsidR="00937C19">
      <w:rPr>
        <w:b/>
        <w:sz w:val="28"/>
        <w:szCs w:val="28"/>
      </w:rPr>
      <w:t>środa, 10:00 – 11:30</w:t>
    </w:r>
  </w:p>
  <w:p w:rsidR="006C5C13" w:rsidRDefault="006C5C13">
    <w:pPr>
      <w:pStyle w:val="Header"/>
    </w:pPr>
  </w:p>
  <w:p w:rsidR="006C5C13" w:rsidRDefault="006C5C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0CC5"/>
    <w:multiLevelType w:val="multilevel"/>
    <w:tmpl w:val="0E58C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730"/>
    <w:multiLevelType w:val="hybridMultilevel"/>
    <w:tmpl w:val="21F03C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36FD"/>
    <w:multiLevelType w:val="multilevel"/>
    <w:tmpl w:val="AD4492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8D42A5"/>
    <w:multiLevelType w:val="multilevel"/>
    <w:tmpl w:val="D63EA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8026A"/>
    <w:multiLevelType w:val="multilevel"/>
    <w:tmpl w:val="B4BE7B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370791"/>
    <w:multiLevelType w:val="hybridMultilevel"/>
    <w:tmpl w:val="482A00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46"/>
    <w:rsid w:val="000362C1"/>
    <w:rsid w:val="000E20E4"/>
    <w:rsid w:val="00573258"/>
    <w:rsid w:val="006C5C13"/>
    <w:rsid w:val="007363C1"/>
    <w:rsid w:val="00743075"/>
    <w:rsid w:val="007458BF"/>
    <w:rsid w:val="0078104D"/>
    <w:rsid w:val="007F5169"/>
    <w:rsid w:val="00937C19"/>
    <w:rsid w:val="00AA2D50"/>
    <w:rsid w:val="00B04D58"/>
    <w:rsid w:val="00CB3446"/>
    <w:rsid w:val="00F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9D1FBC7F-78DD-4342-8C00-55A44F30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13"/>
  </w:style>
  <w:style w:type="paragraph" w:styleId="Footer">
    <w:name w:val="footer"/>
    <w:basedOn w:val="Normal"/>
    <w:link w:val="FooterChar"/>
    <w:uiPriority w:val="99"/>
    <w:unhideWhenUsed/>
    <w:rsid w:val="006C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13"/>
  </w:style>
  <w:style w:type="character" w:styleId="Hyperlink">
    <w:name w:val="Hyperlink"/>
    <w:basedOn w:val="DefaultParagraphFont"/>
    <w:uiPriority w:val="99"/>
    <w:unhideWhenUsed/>
    <w:rsid w:val="00F92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18" Type="http://schemas.openxmlformats.org/officeDocument/2006/relationships/hyperlink" Target="https://botland.com.pl/serwa-praca-ciagla-360/4802-serwo-towerpro-mg-995-praca-ciagla-360-stopni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hyperlink" Target="https://github.com/grzegorz2047/KCK-saper/blob/master/README.md" TargetMode="Externa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grzegorz2047/KCK-saper.git" TargetMode="Externa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39E6A11.dotm</Template>
  <TotalTime>1</TotalTime>
  <Pages>8</Pages>
  <Words>425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Vetulani</dc:creator>
  <cp:keywords/>
  <dc:description/>
  <cp:lastModifiedBy>Mikołaj Balcerek</cp:lastModifiedBy>
  <cp:revision>2</cp:revision>
  <dcterms:created xsi:type="dcterms:W3CDTF">2016-11-14T15:39:00Z</dcterms:created>
  <dcterms:modified xsi:type="dcterms:W3CDTF">2016-11-14T15:39:00Z</dcterms:modified>
</cp:coreProperties>
</file>